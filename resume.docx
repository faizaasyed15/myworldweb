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7BB4E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0000168D" wp14:editId="1E6DBDB9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F99CEB2" id="Group 8" o:spid="_x0000_s1026" alt="decorative elements&#10;" style="position:absolute;margin-left:0;margin-top:-36.25pt;width:257.65pt;height:11in;z-index:-251658240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52f61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6a9e1f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a50e82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14967c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a50e82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736240AD" w14:textId="77777777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249950D" w14:textId="24D96FF1" w:rsidR="001026A6" w:rsidRDefault="001026A6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 w:val="restart"/>
          </w:tcPr>
          <w:p w14:paraId="2BE7D4E9" w14:textId="77777777" w:rsidR="001026A6" w:rsidRDefault="001026A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77DFC988" w14:textId="37777604" w:rsidR="001026A6" w:rsidRPr="00B548F1" w:rsidRDefault="00850E8B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syeda faiza naaz</w:t>
            </w:r>
          </w:p>
          <w:p w14:paraId="2F210B94" w14:textId="5856F8EB" w:rsidR="001026A6" w:rsidRPr="003011AF" w:rsidRDefault="00002D94" w:rsidP="00850E8B">
            <w:pPr>
              <w:pStyle w:val="Heading1"/>
              <w:rPr>
                <w:rFonts w:asciiTheme="minorHAnsi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</w:pPr>
            <w:r>
              <w:t xml:space="preserve"> certification</w:t>
            </w:r>
            <w:r w:rsidR="001026A6">
              <w:t xml:space="preserve"> </w:t>
            </w:r>
          </w:p>
          <w:p w14:paraId="255C2A7B" w14:textId="62C9D364" w:rsidR="00850E8B" w:rsidRDefault="00B86C9C" w:rsidP="00850E8B">
            <w:proofErr w:type="spellStart"/>
            <w:r>
              <w:t>MePro</w:t>
            </w:r>
            <w:proofErr w:type="spellEnd"/>
            <w:r>
              <w:t xml:space="preserve"> certi</w:t>
            </w:r>
            <w:r w:rsidR="00DD01D8">
              <w:t>ficat</w:t>
            </w:r>
            <w:r w:rsidR="004C2B0B">
              <w:t>ion cour</w:t>
            </w:r>
            <w:r w:rsidR="0072598E">
              <w:t>s</w:t>
            </w:r>
            <w:r w:rsidR="004C2B0B">
              <w:t>e</w:t>
            </w:r>
          </w:p>
          <w:p w14:paraId="6FF6B229" w14:textId="0523DFD4" w:rsidR="00DD01D8" w:rsidRPr="00850E8B" w:rsidRDefault="006660F0" w:rsidP="00850E8B">
            <w:r>
              <w:t>Cisco certificat</w:t>
            </w:r>
            <w:r w:rsidR="004C2B0B">
              <w:t>io</w:t>
            </w:r>
            <w:r w:rsidR="003A7E42">
              <w:t>n</w:t>
            </w:r>
            <w:r w:rsidR="0072598E">
              <w:t xml:space="preserve"> course</w:t>
            </w:r>
          </w:p>
          <w:p w14:paraId="21C607F5" w14:textId="77777777" w:rsidR="001026A6" w:rsidRDefault="00776920">
            <w:pPr>
              <w:pStyle w:val="Heading1"/>
            </w:pPr>
            <w:sdt>
              <w:sdtPr>
                <w:id w:val="-381948524"/>
                <w:placeholder>
                  <w:docPart w:val="90392BB5182A488C98F725A9E2572B95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Education</w:t>
                </w:r>
              </w:sdtContent>
            </w:sdt>
          </w:p>
          <w:p w14:paraId="08250F5B" w14:textId="1B4E497A" w:rsidR="00850E8B" w:rsidRPr="00850E8B" w:rsidRDefault="00850E8B" w:rsidP="00850E8B">
            <w:pPr>
              <w:pStyle w:val="Heading2"/>
            </w:pPr>
            <w:r>
              <w:t xml:space="preserve">ADITYA DEGREE COLLEGE affiliated to Andhra university </w:t>
            </w:r>
          </w:p>
          <w:p w14:paraId="42C89D9B" w14:textId="365BA0FE" w:rsidR="001026A6" w:rsidRDefault="00850E8B" w:rsidP="001026A6">
            <w:pPr>
              <w:pStyle w:val="ListBullet"/>
              <w:spacing w:after="220"/>
              <w:ind w:left="360"/>
              <w:contextualSpacing/>
            </w:pPr>
            <w:r>
              <w:t>Bachelor of computer application</w:t>
            </w:r>
            <w:r w:rsidR="00BF747C">
              <w:t xml:space="preserve"> (2023-2026)</w:t>
            </w:r>
          </w:p>
          <w:p w14:paraId="708895B9" w14:textId="452E772B" w:rsidR="007853C3" w:rsidRDefault="00000F70" w:rsidP="001026A6">
            <w:pPr>
              <w:pStyle w:val="ListBullet"/>
              <w:spacing w:after="220"/>
              <w:ind w:left="360"/>
              <w:contextualSpacing/>
            </w:pPr>
            <w:r>
              <w:t>12</w:t>
            </w:r>
            <w:r w:rsidRPr="002211E5">
              <w:rPr>
                <w:vertAlign w:val="superscript"/>
              </w:rPr>
              <w:t>th</w:t>
            </w:r>
            <w:r w:rsidR="002211E5">
              <w:t xml:space="preserve"> CBSE </w:t>
            </w:r>
            <w:proofErr w:type="spellStart"/>
            <w:r w:rsidR="00031F0C">
              <w:t>Kendriya</w:t>
            </w:r>
            <w:proofErr w:type="spellEnd"/>
            <w:r w:rsidR="00031F0C">
              <w:t xml:space="preserve"> </w:t>
            </w:r>
            <w:r w:rsidR="0057700D">
              <w:t xml:space="preserve">Vidyalaya no2 </w:t>
            </w:r>
            <w:r w:rsidR="00286E15">
              <w:t>(2011-2022)</w:t>
            </w:r>
          </w:p>
          <w:p w14:paraId="25531847" w14:textId="77777777" w:rsidR="001026A6" w:rsidRPr="000F7D04" w:rsidRDefault="00776920">
            <w:pPr>
              <w:pStyle w:val="Heading1"/>
            </w:pPr>
            <w:sdt>
              <w:sdtPr>
                <w:id w:val="501401505"/>
                <w:placeholder>
                  <w:docPart w:val="7D206A9DCF0341F9996AB83B1A2F1B1A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Communication</w:t>
                </w:r>
              </w:sdtContent>
            </w:sdt>
          </w:p>
          <w:p w14:paraId="7FD734E1" w14:textId="6A02D785" w:rsidR="001026A6" w:rsidRDefault="00024A00">
            <w:r w:rsidRPr="00024A00">
              <w:t>I have honed my communication skills through years of experience in verbal and written communication with clients, vendors, and team members. I have extensive experience in creating and delivering presentations, preparing and responding to business correspondence, and ensuring effective communication throughout the office</w:t>
            </w:r>
          </w:p>
          <w:p w14:paraId="7E149AD0" w14:textId="77777777" w:rsidR="001026A6" w:rsidRDefault="00776920">
            <w:pPr>
              <w:pStyle w:val="Heading1"/>
            </w:pPr>
            <w:sdt>
              <w:sdtPr>
                <w:id w:val="-1500878023"/>
                <w:placeholder>
                  <w:docPart w:val="7518CDE9385A476CB852763DE62EAA0D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Leadership</w:t>
                </w:r>
              </w:sdtContent>
            </w:sdt>
          </w:p>
          <w:p w14:paraId="77842029" w14:textId="77777777" w:rsidR="001026A6" w:rsidRDefault="00776920">
            <w:sdt>
              <w:sdtPr>
                <w:id w:val="1835874749"/>
                <w:placeholder>
                  <w:docPart w:val="FA9236E18C6040D7AE32A047B9941488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B548F1">
      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      </w:r>
                <w:r w:rsidR="001026A6">
                  <w:t>addressing issues as they arise</w:t>
                </w:r>
                <w:r w:rsidR="001026A6" w:rsidRPr="00B548F1">
                  <w:t>.</w:t>
                </w:r>
              </w:sdtContent>
            </w:sdt>
          </w:p>
          <w:p w14:paraId="22D2B5D0" w14:textId="2A09CACC" w:rsidR="001026A6" w:rsidRDefault="003011AF">
            <w:pPr>
              <w:pStyle w:val="Heading1"/>
            </w:pPr>
            <w:r>
              <w:t>langua</w:t>
            </w:r>
            <w:r w:rsidR="00C9649B">
              <w:t>ges</w:t>
            </w:r>
          </w:p>
          <w:p w14:paraId="0895BC37" w14:textId="32C72FE7" w:rsidR="001026A6" w:rsidRPr="00590471" w:rsidRDefault="00C9649B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 English, Hindi, Urdu </w:t>
            </w:r>
            <w:proofErr w:type="gramStart"/>
            <w:r w:rsidR="00061764">
              <w:t>And</w:t>
            </w:r>
            <w:proofErr w:type="gramEnd"/>
            <w:r w:rsidR="00061764">
              <w:t xml:space="preserve"> </w:t>
            </w:r>
            <w:r>
              <w:t>Telugu</w:t>
            </w:r>
          </w:p>
        </w:tc>
      </w:tr>
      <w:tr w:rsidR="001026A6" w14:paraId="46AD24FA" w14:textId="77777777" w:rsidTr="61CC10B2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1B581D9E" w14:textId="77777777" w:rsidR="001026A6" w:rsidRDefault="001026A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</w:tcPr>
          <w:p w14:paraId="1E74F81D" w14:textId="77777777" w:rsidR="001026A6" w:rsidRDefault="001026A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85F2F7B" w14:textId="77777777" w:rsidR="001026A6" w:rsidRPr="00222466" w:rsidRDefault="001026A6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4205B82A" w14:textId="77777777">
        <w:trPr>
          <w:trHeight w:val="543"/>
          <w:jc w:val="center"/>
        </w:trPr>
        <w:tc>
          <w:tcPr>
            <w:tcW w:w="851" w:type="dxa"/>
            <w:vAlign w:val="center"/>
          </w:tcPr>
          <w:p w14:paraId="7B70537F" w14:textId="77777777" w:rsidR="001026A6" w:rsidRPr="00222466" w:rsidRDefault="001026A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F10609A" wp14:editId="2256C445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D7EA1AD" w14:textId="3FF45948" w:rsidR="001026A6" w:rsidRPr="00071E84" w:rsidRDefault="00850E8B" w:rsidP="00850E8B">
            <w:pPr>
              <w:pStyle w:val="Information"/>
            </w:pPr>
            <w:r>
              <w:t xml:space="preserve">12-16-7/5, </w:t>
            </w:r>
            <w:proofErr w:type="spellStart"/>
            <w:proofErr w:type="gramStart"/>
            <w:r>
              <w:t>gajuwaka</w:t>
            </w:r>
            <w:proofErr w:type="spellEnd"/>
            <w:r>
              <w:t xml:space="preserve">  Visakhapatnam</w:t>
            </w:r>
            <w:proofErr w:type="gramEnd"/>
            <w:r>
              <w:t xml:space="preserve"> Andhra Pradesh 530026</w:t>
            </w:r>
          </w:p>
        </w:tc>
        <w:tc>
          <w:tcPr>
            <w:tcW w:w="1062" w:type="dxa"/>
            <w:vMerge/>
          </w:tcPr>
          <w:p w14:paraId="7E0D5C56" w14:textId="77777777" w:rsidR="001026A6" w:rsidRDefault="001026A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19C3E0F" w14:textId="77777777" w:rsidR="001026A6" w:rsidRDefault="001026A6">
            <w:pPr>
              <w:pStyle w:val="Heading1"/>
            </w:pPr>
          </w:p>
        </w:tc>
      </w:tr>
      <w:tr w:rsidR="001026A6" w14:paraId="60DC4E7D" w14:textId="77777777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7077009E" w14:textId="77777777" w:rsidR="001026A6" w:rsidRDefault="001026A6">
            <w:pPr>
              <w:pStyle w:val="NoSpacing"/>
            </w:pPr>
          </w:p>
        </w:tc>
        <w:tc>
          <w:tcPr>
            <w:tcW w:w="1062" w:type="dxa"/>
            <w:vMerge/>
          </w:tcPr>
          <w:p w14:paraId="205F93AE" w14:textId="77777777" w:rsidR="001026A6" w:rsidRDefault="001026A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DB12B71" w14:textId="77777777" w:rsidR="001026A6" w:rsidRDefault="001026A6">
            <w:pPr>
              <w:pStyle w:val="Heading1"/>
            </w:pPr>
          </w:p>
        </w:tc>
      </w:tr>
      <w:tr w:rsidR="001026A6" w14:paraId="63CDCD94" w14:textId="77777777">
        <w:trPr>
          <w:trHeight w:val="624"/>
          <w:jc w:val="center"/>
        </w:trPr>
        <w:tc>
          <w:tcPr>
            <w:tcW w:w="851" w:type="dxa"/>
            <w:vAlign w:val="center"/>
          </w:tcPr>
          <w:p w14:paraId="7EBBF357" w14:textId="77777777" w:rsidR="001026A6" w:rsidRPr="00222466" w:rsidRDefault="001026A6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5B45A1D" wp14:editId="22F1FC94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0B7339F5" w14:textId="18DD0E5A" w:rsidR="001026A6" w:rsidRPr="00222466" w:rsidRDefault="00850E8B">
            <w:pPr>
              <w:pStyle w:val="Information"/>
            </w:pPr>
            <w:r>
              <w:t>7997570921</w:t>
            </w:r>
          </w:p>
        </w:tc>
        <w:tc>
          <w:tcPr>
            <w:tcW w:w="1062" w:type="dxa"/>
            <w:vMerge/>
          </w:tcPr>
          <w:p w14:paraId="5E832E77" w14:textId="77777777" w:rsidR="001026A6" w:rsidRDefault="001026A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99A697D" w14:textId="77777777" w:rsidR="001026A6" w:rsidRDefault="001026A6">
            <w:pPr>
              <w:pStyle w:val="Heading1"/>
            </w:pPr>
          </w:p>
        </w:tc>
      </w:tr>
      <w:tr w:rsidR="001026A6" w14:paraId="77522A4C" w14:textId="77777777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6954998E" w14:textId="77777777" w:rsidR="001026A6" w:rsidRDefault="001026A6">
            <w:pPr>
              <w:pStyle w:val="NoSpacing"/>
            </w:pPr>
          </w:p>
        </w:tc>
        <w:tc>
          <w:tcPr>
            <w:tcW w:w="1062" w:type="dxa"/>
            <w:vMerge/>
          </w:tcPr>
          <w:p w14:paraId="6D93C0EA" w14:textId="77777777" w:rsidR="001026A6" w:rsidRDefault="001026A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85CB32A" w14:textId="77777777" w:rsidR="001026A6" w:rsidRDefault="001026A6">
            <w:pPr>
              <w:pStyle w:val="Heading1"/>
            </w:pPr>
          </w:p>
        </w:tc>
      </w:tr>
      <w:tr w:rsidR="001026A6" w14:paraId="3BD17ECD" w14:textId="77777777">
        <w:trPr>
          <w:trHeight w:val="633"/>
          <w:jc w:val="center"/>
        </w:trPr>
        <w:tc>
          <w:tcPr>
            <w:tcW w:w="851" w:type="dxa"/>
            <w:vAlign w:val="center"/>
          </w:tcPr>
          <w:p w14:paraId="262D8FDC" w14:textId="77777777" w:rsidR="001026A6" w:rsidRPr="00222466" w:rsidRDefault="001026A6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8737EED" wp14:editId="41D916AD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CF4B447" w14:textId="578F78E4" w:rsidR="001026A6" w:rsidRPr="00850E8B" w:rsidRDefault="00850E8B">
            <w:pPr>
              <w:pStyle w:val="Information"/>
              <w:rPr>
                <w:sz w:val="20"/>
                <w:szCs w:val="20"/>
              </w:rPr>
            </w:pPr>
            <w:r w:rsidRPr="00850E8B">
              <w:rPr>
                <w:sz w:val="20"/>
                <w:szCs w:val="20"/>
              </w:rPr>
              <w:t>faizanaaz1506@gmail.com</w:t>
            </w:r>
          </w:p>
        </w:tc>
        <w:tc>
          <w:tcPr>
            <w:tcW w:w="1062" w:type="dxa"/>
            <w:vMerge/>
          </w:tcPr>
          <w:p w14:paraId="12B4DAF7" w14:textId="77777777" w:rsidR="001026A6" w:rsidRDefault="001026A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F410109" w14:textId="77777777" w:rsidR="001026A6" w:rsidRDefault="001026A6">
            <w:pPr>
              <w:pStyle w:val="Heading1"/>
            </w:pPr>
          </w:p>
        </w:tc>
      </w:tr>
      <w:tr w:rsidR="001026A6" w14:paraId="7DC9A30F" w14:textId="77777777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6EFA51B7" w14:textId="77777777" w:rsidR="001026A6" w:rsidRDefault="001026A6">
            <w:pPr>
              <w:pStyle w:val="NoSpacing"/>
            </w:pPr>
          </w:p>
        </w:tc>
        <w:tc>
          <w:tcPr>
            <w:tcW w:w="1062" w:type="dxa"/>
            <w:vMerge/>
          </w:tcPr>
          <w:p w14:paraId="141DD21E" w14:textId="77777777" w:rsidR="001026A6" w:rsidRDefault="001026A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7128D75" w14:textId="77777777" w:rsidR="001026A6" w:rsidRDefault="001026A6">
            <w:pPr>
              <w:pStyle w:val="Heading1"/>
            </w:pPr>
          </w:p>
        </w:tc>
      </w:tr>
      <w:tr w:rsidR="001026A6" w14:paraId="7156A109" w14:textId="77777777">
        <w:trPr>
          <w:trHeight w:val="633"/>
          <w:jc w:val="center"/>
        </w:trPr>
        <w:tc>
          <w:tcPr>
            <w:tcW w:w="851" w:type="dxa"/>
            <w:vAlign w:val="center"/>
          </w:tcPr>
          <w:p w14:paraId="3B816352" w14:textId="77777777" w:rsidR="001026A6" w:rsidRPr="00222466" w:rsidRDefault="001026A6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047B6C0" wp14:editId="1A3ABDAB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DCC17C7" w14:textId="7EE09A0C" w:rsidR="001026A6" w:rsidRPr="00222466" w:rsidRDefault="00850E8B">
            <w:pPr>
              <w:pStyle w:val="Information"/>
            </w:pPr>
            <w:r>
              <w:t>www.adityadegree.org</w:t>
            </w:r>
          </w:p>
        </w:tc>
        <w:tc>
          <w:tcPr>
            <w:tcW w:w="1062" w:type="dxa"/>
            <w:vMerge/>
          </w:tcPr>
          <w:p w14:paraId="49B92913" w14:textId="77777777" w:rsidR="001026A6" w:rsidRDefault="001026A6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F699A70" w14:textId="77777777" w:rsidR="001026A6" w:rsidRDefault="001026A6">
            <w:pPr>
              <w:pStyle w:val="Heading1"/>
            </w:pPr>
          </w:p>
        </w:tc>
      </w:tr>
      <w:tr w:rsidR="001026A6" w14:paraId="585A8F90" w14:textId="77777777">
        <w:trPr>
          <w:trHeight w:val="2448"/>
          <w:jc w:val="center"/>
        </w:trPr>
        <w:tc>
          <w:tcPr>
            <w:tcW w:w="3798" w:type="dxa"/>
            <w:gridSpan w:val="2"/>
          </w:tcPr>
          <w:p w14:paraId="236CDB1F" w14:textId="77777777" w:rsidR="001026A6" w:rsidRDefault="00776920">
            <w:pPr>
              <w:pStyle w:val="Heading3"/>
            </w:pPr>
            <w:sdt>
              <w:sdtPr>
                <w:id w:val="1714237249"/>
                <w:placeholder>
                  <w:docPart w:val="14F5373C7F7D4402B09D311C98CF3F49"/>
                </w:placeholder>
                <w:temporary/>
                <w:showingPlcHdr/>
                <w15:appearance w15:val="hidden"/>
              </w:sdtPr>
              <w:sdtEndPr/>
              <w:sdtContent>
                <w:r w:rsidR="001026A6">
                  <w:t>Objective</w:t>
                </w:r>
              </w:sdtContent>
            </w:sdt>
          </w:p>
          <w:p w14:paraId="0C0560A8" w14:textId="77777777" w:rsidR="001026A6" w:rsidRDefault="00850E8B">
            <w:pPr>
              <w:pStyle w:val="Information"/>
            </w:pPr>
            <w:r>
              <w:t>I am writing to express my interest in joining your esteemed orga</w:t>
            </w:r>
            <w:r w:rsidR="00A44A2B">
              <w:t>nization. As a highly detail-oriented and service-</w:t>
            </w:r>
            <w:proofErr w:type="gramStart"/>
            <w:r w:rsidR="00A44A2B">
              <w:t>oriented ,</w:t>
            </w:r>
            <w:proofErr w:type="gramEnd"/>
            <w:r w:rsidR="00A44A2B">
              <w:t xml:space="preserve"> I am confident that my skills and passion for helping others make me a strong candidate</w:t>
            </w:r>
          </w:p>
          <w:p w14:paraId="207A1E8C" w14:textId="77777777" w:rsidR="00A44A2B" w:rsidRDefault="00A44A2B">
            <w:pPr>
              <w:pStyle w:val="Information"/>
            </w:pPr>
          </w:p>
          <w:p w14:paraId="009054A7" w14:textId="77777777" w:rsidR="00A44A2B" w:rsidRDefault="00A44A2B">
            <w:pPr>
              <w:pStyle w:val="Information"/>
            </w:pPr>
          </w:p>
          <w:p w14:paraId="21578B00" w14:textId="77777777" w:rsidR="00A44A2B" w:rsidRDefault="00A44A2B">
            <w:pPr>
              <w:pStyle w:val="Information"/>
            </w:pPr>
            <w:r>
              <w:t xml:space="preserve">THANK YOU FOR CONSIDERING MY APPLICATION, </w:t>
            </w:r>
          </w:p>
          <w:p w14:paraId="221EE9B0" w14:textId="1FE957C4" w:rsidR="00A44A2B" w:rsidRPr="007443A0" w:rsidRDefault="00A44A2B">
            <w:pPr>
              <w:pStyle w:val="Information"/>
            </w:pPr>
            <w:r>
              <w:t>I would welcome the opportunity to discuss.</w:t>
            </w:r>
          </w:p>
        </w:tc>
        <w:tc>
          <w:tcPr>
            <w:tcW w:w="1062" w:type="dxa"/>
          </w:tcPr>
          <w:p w14:paraId="16F7CBF9" w14:textId="77777777" w:rsidR="001026A6" w:rsidRDefault="001026A6"/>
        </w:tc>
        <w:tc>
          <w:tcPr>
            <w:tcW w:w="6137" w:type="dxa"/>
            <w:vMerge/>
          </w:tcPr>
          <w:p w14:paraId="3B58CA6D" w14:textId="77777777" w:rsidR="001026A6" w:rsidRDefault="001026A6"/>
        </w:tc>
      </w:tr>
    </w:tbl>
    <w:p w14:paraId="25426A98" w14:textId="77777777" w:rsidR="007F5B63" w:rsidRPr="0057700D" w:rsidRDefault="007F5B63" w:rsidP="00437A10">
      <w:pPr>
        <w:pStyle w:val="BodyText"/>
        <w:spacing w:after="0"/>
        <w:rPr>
          <w:lang w:val="en-IN"/>
        </w:rPr>
      </w:pPr>
    </w:p>
    <w:sectPr w:rsidR="007F5B63" w:rsidRPr="0057700D" w:rsidSect="005D6B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C3266" w14:textId="77777777" w:rsidR="00EA5FC2" w:rsidRDefault="00EA5FC2" w:rsidP="00590471">
      <w:r>
        <w:separator/>
      </w:r>
    </w:p>
  </w:endnote>
  <w:endnote w:type="continuationSeparator" w:id="0">
    <w:p w14:paraId="5AED732B" w14:textId="77777777" w:rsidR="00EA5FC2" w:rsidRDefault="00EA5FC2" w:rsidP="00590471">
      <w:r>
        <w:continuationSeparator/>
      </w:r>
    </w:p>
  </w:endnote>
  <w:endnote w:type="continuationNotice" w:id="1">
    <w:p w14:paraId="4CC1743D" w14:textId="77777777" w:rsidR="00EA5FC2" w:rsidRDefault="00EA5FC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8F6E0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BC0CA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F4230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D0FD1" w14:textId="77777777" w:rsidR="00EA5FC2" w:rsidRDefault="00EA5FC2" w:rsidP="00590471">
      <w:r>
        <w:separator/>
      </w:r>
    </w:p>
  </w:footnote>
  <w:footnote w:type="continuationSeparator" w:id="0">
    <w:p w14:paraId="6AFB75C4" w14:textId="77777777" w:rsidR="00EA5FC2" w:rsidRDefault="00EA5FC2" w:rsidP="00590471">
      <w:r>
        <w:continuationSeparator/>
      </w:r>
    </w:p>
  </w:footnote>
  <w:footnote w:type="continuationNotice" w:id="1">
    <w:p w14:paraId="3079A96A" w14:textId="77777777" w:rsidR="00EA5FC2" w:rsidRDefault="00EA5FC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CBBC8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5CB22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1C323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A9E1F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A9E1F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8B"/>
    <w:rsid w:val="00000F70"/>
    <w:rsid w:val="00002D94"/>
    <w:rsid w:val="00007B35"/>
    <w:rsid w:val="00024A00"/>
    <w:rsid w:val="00031F0C"/>
    <w:rsid w:val="00047D5E"/>
    <w:rsid w:val="00060042"/>
    <w:rsid w:val="00061764"/>
    <w:rsid w:val="00071E84"/>
    <w:rsid w:val="00092B82"/>
    <w:rsid w:val="00094523"/>
    <w:rsid w:val="000D01CA"/>
    <w:rsid w:val="000F7D04"/>
    <w:rsid w:val="001026A6"/>
    <w:rsid w:val="00133159"/>
    <w:rsid w:val="00150ABD"/>
    <w:rsid w:val="00152599"/>
    <w:rsid w:val="0019466B"/>
    <w:rsid w:val="001956D7"/>
    <w:rsid w:val="001A2B62"/>
    <w:rsid w:val="001B45A9"/>
    <w:rsid w:val="001F5586"/>
    <w:rsid w:val="0020728B"/>
    <w:rsid w:val="002211E5"/>
    <w:rsid w:val="00222466"/>
    <w:rsid w:val="00244850"/>
    <w:rsid w:val="00267D34"/>
    <w:rsid w:val="00271E45"/>
    <w:rsid w:val="00286E15"/>
    <w:rsid w:val="002951A6"/>
    <w:rsid w:val="002B2116"/>
    <w:rsid w:val="003011AF"/>
    <w:rsid w:val="003A7E42"/>
    <w:rsid w:val="003F4A88"/>
    <w:rsid w:val="00437A10"/>
    <w:rsid w:val="00447C4C"/>
    <w:rsid w:val="0046321E"/>
    <w:rsid w:val="00472C27"/>
    <w:rsid w:val="004779CF"/>
    <w:rsid w:val="00485374"/>
    <w:rsid w:val="004C2B0B"/>
    <w:rsid w:val="004F5137"/>
    <w:rsid w:val="00507E82"/>
    <w:rsid w:val="00555003"/>
    <w:rsid w:val="0057700D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60BF9"/>
    <w:rsid w:val="006660F0"/>
    <w:rsid w:val="006A19E5"/>
    <w:rsid w:val="006B6318"/>
    <w:rsid w:val="0072598E"/>
    <w:rsid w:val="007443A0"/>
    <w:rsid w:val="00746C1D"/>
    <w:rsid w:val="007853C3"/>
    <w:rsid w:val="007C1280"/>
    <w:rsid w:val="007F54A0"/>
    <w:rsid w:val="007F5B63"/>
    <w:rsid w:val="00803974"/>
    <w:rsid w:val="008044BB"/>
    <w:rsid w:val="00846CB9"/>
    <w:rsid w:val="008472E9"/>
    <w:rsid w:val="00850E8B"/>
    <w:rsid w:val="0085213D"/>
    <w:rsid w:val="00872388"/>
    <w:rsid w:val="008C2CFC"/>
    <w:rsid w:val="008F6E2E"/>
    <w:rsid w:val="009061FA"/>
    <w:rsid w:val="009C2E65"/>
    <w:rsid w:val="00A44A2B"/>
    <w:rsid w:val="00AD54A4"/>
    <w:rsid w:val="00AF48CE"/>
    <w:rsid w:val="00B56B45"/>
    <w:rsid w:val="00B62156"/>
    <w:rsid w:val="00B6466C"/>
    <w:rsid w:val="00B74FA6"/>
    <w:rsid w:val="00B86C9C"/>
    <w:rsid w:val="00BB07AE"/>
    <w:rsid w:val="00BF4D49"/>
    <w:rsid w:val="00BF747C"/>
    <w:rsid w:val="00C422FD"/>
    <w:rsid w:val="00C4452C"/>
    <w:rsid w:val="00C57C37"/>
    <w:rsid w:val="00C9649B"/>
    <w:rsid w:val="00CA495A"/>
    <w:rsid w:val="00CB7967"/>
    <w:rsid w:val="00CE1E3D"/>
    <w:rsid w:val="00D06489"/>
    <w:rsid w:val="00DD01D8"/>
    <w:rsid w:val="00DF2F8A"/>
    <w:rsid w:val="00DF6B4B"/>
    <w:rsid w:val="00E04419"/>
    <w:rsid w:val="00E2258A"/>
    <w:rsid w:val="00E36633"/>
    <w:rsid w:val="00E5402A"/>
    <w:rsid w:val="00E7477C"/>
    <w:rsid w:val="00E75811"/>
    <w:rsid w:val="00E90A60"/>
    <w:rsid w:val="00EA5FC2"/>
    <w:rsid w:val="00EA7FD2"/>
    <w:rsid w:val="00EC37FB"/>
    <w:rsid w:val="00EE7E09"/>
    <w:rsid w:val="00F0223C"/>
    <w:rsid w:val="00F51250"/>
    <w:rsid w:val="00F84908"/>
    <w:rsid w:val="00FA37E0"/>
    <w:rsid w:val="00FC395B"/>
    <w:rsid w:val="00FE7401"/>
    <w:rsid w:val="0DA2ECE5"/>
    <w:rsid w:val="61CC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92077C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520740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520740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6A9E1F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D2E4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sa\AppData\Roaming\Microsoft\Templates\Playful%20busines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392BB5182A488C98F725A9E2572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8A78F-16A2-4D57-BA5D-C4129358A083}"/>
      </w:docPartPr>
      <w:docPartBody>
        <w:p w:rsidR="00026662" w:rsidRDefault="00026662">
          <w:pPr>
            <w:pStyle w:val="90392BB5182A488C98F725A9E2572B95"/>
          </w:pPr>
          <w:r w:rsidRPr="000F7D04">
            <w:t>Education</w:t>
          </w:r>
        </w:p>
      </w:docPartBody>
    </w:docPart>
    <w:docPart>
      <w:docPartPr>
        <w:name w:val="7D206A9DCF0341F9996AB83B1A2F1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0F8D3-2242-407B-BAC7-F2F8D967CDA4}"/>
      </w:docPartPr>
      <w:docPartBody>
        <w:p w:rsidR="00026662" w:rsidRDefault="00026662">
          <w:pPr>
            <w:pStyle w:val="7D206A9DCF0341F9996AB83B1A2F1B1A"/>
          </w:pPr>
          <w:r w:rsidRPr="000F7D04">
            <w:t>Communication</w:t>
          </w:r>
        </w:p>
      </w:docPartBody>
    </w:docPart>
    <w:docPart>
      <w:docPartPr>
        <w:name w:val="7518CDE9385A476CB852763DE62EA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FACE-E7AC-4298-8516-6B062D946B29}"/>
      </w:docPartPr>
      <w:docPartBody>
        <w:p w:rsidR="00026662" w:rsidRDefault="00026662">
          <w:pPr>
            <w:pStyle w:val="7518CDE9385A476CB852763DE62EAA0D"/>
          </w:pPr>
          <w:r w:rsidRPr="000F7D04">
            <w:t>Leadership</w:t>
          </w:r>
        </w:p>
      </w:docPartBody>
    </w:docPart>
    <w:docPart>
      <w:docPartPr>
        <w:name w:val="FA9236E18C6040D7AE32A047B994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6C5C1-B090-4FA8-AF26-54FCB7A0B92E}"/>
      </w:docPartPr>
      <w:docPartBody>
        <w:p w:rsidR="00026662" w:rsidRDefault="00026662">
          <w:pPr>
            <w:pStyle w:val="FA9236E18C6040D7AE32A047B9941488"/>
          </w:pPr>
          <w:r w:rsidRPr="00B548F1">
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</w:r>
          <w:r>
            <w:t>addressing issues as they arise</w:t>
          </w:r>
          <w:r w:rsidRPr="00B548F1">
            <w:t>.</w:t>
          </w:r>
        </w:p>
      </w:docPartBody>
    </w:docPart>
    <w:docPart>
      <w:docPartPr>
        <w:name w:val="14F5373C7F7D4402B09D311C98CF3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1C0DA-F58B-4167-AFDE-E4963B00421C}"/>
      </w:docPartPr>
      <w:docPartBody>
        <w:p w:rsidR="00026662" w:rsidRDefault="00026662">
          <w:pPr>
            <w:pStyle w:val="14F5373C7F7D4402B09D311C98CF3F49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F8"/>
    <w:rsid w:val="00026662"/>
    <w:rsid w:val="00094523"/>
    <w:rsid w:val="001A2B62"/>
    <w:rsid w:val="00877F58"/>
    <w:rsid w:val="00A8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0EF8BB86AB4C1B822F66588B4076DB">
    <w:name w:val="2A0EF8BB86AB4C1B822F66588B4076DB"/>
  </w:style>
  <w:style w:type="paragraph" w:customStyle="1" w:styleId="90392BB5182A488C98F725A9E2572B95">
    <w:name w:val="90392BB5182A488C98F725A9E2572B95"/>
  </w:style>
  <w:style w:type="paragraph" w:customStyle="1" w:styleId="7D206A9DCF0341F9996AB83B1A2F1B1A">
    <w:name w:val="7D206A9DCF0341F9996AB83B1A2F1B1A"/>
  </w:style>
  <w:style w:type="paragraph" w:customStyle="1" w:styleId="7518CDE9385A476CB852763DE62EAA0D">
    <w:name w:val="7518CDE9385A476CB852763DE62EAA0D"/>
  </w:style>
  <w:style w:type="paragraph" w:customStyle="1" w:styleId="FA9236E18C6040D7AE32A047B9941488">
    <w:name w:val="FA9236E18C6040D7AE32A047B9941488"/>
  </w:style>
  <w:style w:type="paragraph" w:customStyle="1" w:styleId="0CB6918495E144168C1C5DB63805E779">
    <w:name w:val="0CB6918495E144168C1C5DB63805E779"/>
  </w:style>
  <w:style w:type="paragraph" w:customStyle="1" w:styleId="A5B0AA4C64524753AE571CBE78232FE7">
    <w:name w:val="A5B0AA4C64524753AE571CBE78232FE7"/>
  </w:style>
  <w:style w:type="paragraph" w:customStyle="1" w:styleId="14F5373C7F7D4402B09D311C98CF3F49">
    <w:name w:val="14F5373C7F7D4402B09D311C98CF3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59356-E76B-4592-99E4-FB8944A79D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1B607B-226D-432A-AD44-DD2183872D7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49EFFE3-A260-42A3-AC2B-460CB2838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2024-07-13T12:06:00Z</dcterms:created>
  <dcterms:modified xsi:type="dcterms:W3CDTF">2024-07-13T12:06:00Z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